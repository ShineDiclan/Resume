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A7AA" w14:textId="77777777" w:rsidR="00A839BE" w:rsidRDefault="00E5183E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E347354" wp14:editId="5111BDEF">
                <wp:simplePos x="0" y="0"/>
                <wp:positionH relativeFrom="page">
                  <wp:align>left</wp:align>
                </wp:positionH>
                <wp:positionV relativeFrom="paragraph">
                  <wp:posOffset>-228600</wp:posOffset>
                </wp:positionV>
                <wp:extent cx="2738120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F59E0" id="Group 6" o:spid="_x0000_s1026" alt="&quot;&quot;" style="position:absolute;margin-left:0;margin-top:-18pt;width:215.6pt;height:11in;z-index:-251624448;mso-position-horizontal:left;mso-position-horizontal-relative:page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wrap anchorx="page"/>
                <w10:anchorlock/>
              </v:group>
            </w:pict>
          </mc:Fallback>
        </mc:AlternateContent>
      </w:r>
    </w:p>
    <w:tbl>
      <w:tblPr>
        <w:tblW w:w="457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63"/>
        <w:gridCol w:w="6898"/>
      </w:tblGrid>
      <w:tr w:rsidR="00A839BE" w:rsidRPr="00320ECB" w14:paraId="32C0E291" w14:textId="77777777" w:rsidTr="005A2263">
        <w:trPr>
          <w:trHeight w:val="3247"/>
          <w:jc w:val="center"/>
        </w:trPr>
        <w:tc>
          <w:tcPr>
            <w:tcW w:w="3763" w:type="dxa"/>
            <w:shd w:val="clear" w:color="auto" w:fill="auto"/>
            <w:tcMar>
              <w:left w:w="634" w:type="dxa"/>
            </w:tcMar>
            <w:vAlign w:val="center"/>
          </w:tcPr>
          <w:p w14:paraId="17280831" w14:textId="77777777" w:rsidR="00A839BE" w:rsidRDefault="00A839BE" w:rsidP="00E5183E">
            <w:pPr>
              <w:pStyle w:val="ProfilePicture"/>
            </w:pPr>
            <w:r>
              <w:drawing>
                <wp:inline distT="0" distB="0" distL="0" distR="0" wp14:anchorId="0527A597" wp14:editId="1E9780B9">
                  <wp:extent cx="1381125" cy="1633379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450" cy="165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  <w:shd w:val="clear" w:color="auto" w:fill="auto"/>
          </w:tcPr>
          <w:p w14:paraId="1F8E5A03" w14:textId="04CEC0D3" w:rsidR="00A839BE" w:rsidRDefault="002C1E70" w:rsidP="002C1E70">
            <w:pPr>
              <w:pStyle w:val="Title"/>
            </w:pPr>
            <w:r>
              <w:t>Shine diclan</w:t>
            </w:r>
          </w:p>
          <w:p w14:paraId="331FD69E" w14:textId="77777777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22A761D" wp14:editId="5201EFA1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928450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77947B5" w14:textId="13CD7DA1" w:rsidR="00A839BE" w:rsidRPr="00276ADF" w:rsidRDefault="002C1E70" w:rsidP="00446C78">
            <w:pPr>
              <w:pStyle w:val="Heading1"/>
            </w:pPr>
            <w:r>
              <w:t>fullstack developer</w:t>
            </w:r>
          </w:p>
        </w:tc>
      </w:tr>
      <w:tr w:rsidR="00A839BE" w:rsidRPr="00320ECB" w14:paraId="6C1D205C" w14:textId="77777777" w:rsidTr="005A2263">
        <w:trPr>
          <w:trHeight w:val="6551"/>
          <w:jc w:val="center"/>
        </w:trPr>
        <w:tc>
          <w:tcPr>
            <w:tcW w:w="3763" w:type="dxa"/>
            <w:shd w:val="clear" w:color="auto" w:fill="auto"/>
          </w:tcPr>
          <w:p w14:paraId="2CC09929" w14:textId="77777777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90926834BDAC4C9A94D17946E1D222CE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6CE9671D" w14:textId="72C398A8" w:rsidR="00A839BE" w:rsidRDefault="00F11F95" w:rsidP="009E2041">
            <w:r>
              <w:t>MOB :</w:t>
            </w:r>
            <w:r w:rsidR="002C1E5E">
              <w:t>9074454873</w:t>
            </w:r>
          </w:p>
          <w:p w14:paraId="79990982" w14:textId="7F0EA7B3" w:rsidR="00D5144F" w:rsidRPr="00D5144F" w:rsidRDefault="00F11F95" w:rsidP="009E2041">
            <w:pPr>
              <w:rPr>
                <w:color w:val="0563C1" w:themeColor="hyperlink"/>
                <w:u w:val="single"/>
              </w:rPr>
            </w:pPr>
            <w:r>
              <w:t>Mail:</w:t>
            </w:r>
            <w:hyperlink r:id="rId12" w:history="1">
              <w:r w:rsidRPr="00F37429">
                <w:rPr>
                  <w:rStyle w:val="Hyperlink"/>
                </w:rPr>
                <w:t>Shinedeclan12@gmail.com</w:t>
              </w:r>
            </w:hyperlink>
          </w:p>
          <w:p w14:paraId="0DCB3945" w14:textId="4860D4AC" w:rsidR="00D5144F" w:rsidRDefault="00F11F95" w:rsidP="009E2041">
            <w:r>
              <w:t xml:space="preserve">Address: </w:t>
            </w:r>
            <w:r w:rsidR="002C1E5E">
              <w:t>Golden Nest Near Kannur South Railway Station Po Chovva Kannur</w:t>
            </w:r>
          </w:p>
          <w:p w14:paraId="5125B726" w14:textId="77777777" w:rsidR="00D84359" w:rsidRDefault="00D84359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F52DD10" wp14:editId="18F78608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6A4C64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D89BE12" w14:textId="77777777" w:rsidR="007D0192" w:rsidRDefault="007D0192" w:rsidP="007D0192">
            <w:pPr>
              <w:pStyle w:val="Heading2"/>
            </w:pPr>
            <w:r>
              <w:t>personal details</w:t>
            </w:r>
          </w:p>
          <w:p w14:paraId="484D6D70" w14:textId="77777777" w:rsidR="007D0192" w:rsidRDefault="007D0192" w:rsidP="007D0192">
            <w:pPr>
              <w:ind w:left="360" w:hanging="360"/>
            </w:pPr>
            <w:r>
              <w:t>DOB: 20/09/2002</w:t>
            </w:r>
          </w:p>
          <w:p w14:paraId="5D6C44AB" w14:textId="77777777" w:rsidR="007D0192" w:rsidRDefault="007D0192" w:rsidP="007D0192">
            <w:pPr>
              <w:ind w:left="360" w:hanging="360"/>
            </w:pPr>
            <w:r w:rsidRPr="007D0192">
              <w:t>SEX</w:t>
            </w:r>
            <w:r>
              <w:t>: Male</w:t>
            </w:r>
          </w:p>
          <w:p w14:paraId="1D932BF1" w14:textId="77777777" w:rsidR="007D0192" w:rsidRDefault="007D0192" w:rsidP="007D0192">
            <w:pPr>
              <w:ind w:left="360" w:hanging="360"/>
            </w:pPr>
            <w:r>
              <w:t>NATIONALITY: Indian</w:t>
            </w:r>
          </w:p>
          <w:p w14:paraId="49C92136" w14:textId="06C2D751" w:rsidR="00D84359" w:rsidRDefault="007D0192" w:rsidP="007D0192">
            <w:pPr>
              <w:ind w:left="360" w:hanging="360"/>
            </w:pPr>
            <w:r>
              <w:t>STATE: K</w:t>
            </w:r>
            <w:r w:rsidR="00B20896">
              <w:t>erala</w:t>
            </w:r>
          </w:p>
          <w:p w14:paraId="32926965" w14:textId="0BA311AB" w:rsidR="00B20896" w:rsidRDefault="00081043" w:rsidP="007D0192">
            <w:pPr>
              <w:ind w:left="360" w:hanging="360"/>
            </w:pPr>
            <w:r>
              <w:t>CITY</w:t>
            </w:r>
            <w:r w:rsidR="00B20896">
              <w:t>: Kannur</w:t>
            </w:r>
          </w:p>
          <w:p w14:paraId="440BE610" w14:textId="7777777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DDA4DD" wp14:editId="540AA8D2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4389F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785DEAA" w14:textId="77777777" w:rsidR="00D84359" w:rsidRDefault="00D84359" w:rsidP="00D84359"/>
          <w:p w14:paraId="05BBD3FD" w14:textId="5AC2B139" w:rsidR="00D84359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10C9CD98D8EF464FAB2A5A7ECEB54191"/>
                </w:placeholder>
                <w:temporary/>
                <w:showingPlcHdr/>
                <w15:appearance w15:val="hidden"/>
              </w:sdtPr>
              <w:sdtContent>
                <w:r w:rsidR="007D0192" w:rsidRPr="004A4C22">
                  <w:t>Communication</w:t>
                </w:r>
              </w:sdtContent>
            </w:sdt>
          </w:p>
          <w:p w14:paraId="316AE9F1" w14:textId="24419406" w:rsidR="002611C5" w:rsidRDefault="002611C5" w:rsidP="002611C5">
            <w:r>
              <w:t>MALAYALAM: Native</w:t>
            </w:r>
          </w:p>
          <w:p w14:paraId="54AF3A9E" w14:textId="146F14DF" w:rsidR="002611C5" w:rsidRDefault="002611C5" w:rsidP="002611C5">
            <w:r>
              <w:t>ENGLISH: Fluent</w:t>
            </w:r>
          </w:p>
          <w:p w14:paraId="4CC221E9" w14:textId="50997F00" w:rsidR="002611C5" w:rsidRDefault="002611C5" w:rsidP="002611C5">
            <w:r>
              <w:t>HINDI: Intermediate</w:t>
            </w:r>
          </w:p>
          <w:p w14:paraId="6759FCE8" w14:textId="00994E7C" w:rsidR="005A2263" w:rsidRDefault="002611C5" w:rsidP="002611C5">
            <w:r>
              <w:t>TAMIL: Intermediate</w:t>
            </w:r>
          </w:p>
          <w:p w14:paraId="05890D1A" w14:textId="75C85F1B" w:rsidR="002611C5" w:rsidRDefault="002611C5" w:rsidP="002611C5"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2F585A6" wp14:editId="4014E814">
                      <wp:extent cx="1700784" cy="0"/>
                      <wp:effectExtent l="0" t="0" r="0" b="0"/>
                      <wp:docPr id="7293483" name="Straight Connector 729348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3B320E" id="Straight Connector 729348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4766B4" w14:textId="77777777" w:rsidR="002611C5" w:rsidRDefault="002611C5" w:rsidP="002611C5"/>
          <w:p w14:paraId="1435AF65" w14:textId="20CAD6D8" w:rsidR="002611C5" w:rsidRDefault="002611C5" w:rsidP="002611C5">
            <w:pPr>
              <w:pStyle w:val="Heading2"/>
            </w:pPr>
            <w:r>
              <w:t>computer skills</w:t>
            </w:r>
          </w:p>
          <w:p w14:paraId="110D0A01" w14:textId="77777777" w:rsidR="00D5144F" w:rsidRDefault="00D5144F" w:rsidP="00D5144F">
            <w:r>
              <w:t>PYTHON</w:t>
            </w:r>
          </w:p>
          <w:p w14:paraId="3C457938" w14:textId="77777777" w:rsidR="00D5144F" w:rsidRDefault="00D5144F" w:rsidP="00D5144F">
            <w:r>
              <w:t>DJANGO</w:t>
            </w:r>
          </w:p>
          <w:p w14:paraId="09542A75" w14:textId="4FB337FF" w:rsidR="002611C5" w:rsidRDefault="002B263C" w:rsidP="002611C5">
            <w:r>
              <w:t>PROGRAMING IN C</w:t>
            </w:r>
          </w:p>
          <w:p w14:paraId="5532739B" w14:textId="64C4E22E" w:rsidR="002611C5" w:rsidRDefault="002B263C" w:rsidP="002611C5">
            <w:r>
              <w:t>PROGRAMING IN C++</w:t>
            </w:r>
          </w:p>
          <w:p w14:paraId="3DAC82AC" w14:textId="77777777" w:rsidR="002611C5" w:rsidRDefault="002611C5" w:rsidP="002611C5">
            <w:r>
              <w:t>HTML</w:t>
            </w:r>
          </w:p>
          <w:p w14:paraId="124E0941" w14:textId="77777777" w:rsidR="002611C5" w:rsidRDefault="002611C5" w:rsidP="002611C5">
            <w:r>
              <w:t>CSS</w:t>
            </w:r>
          </w:p>
          <w:p w14:paraId="041AE3CB" w14:textId="0B5ACFAB" w:rsidR="002611C5" w:rsidRDefault="002611C5" w:rsidP="002611C5">
            <w:r>
              <w:t>JAVASCRIPT</w:t>
            </w:r>
          </w:p>
          <w:p w14:paraId="7A9A0EFE" w14:textId="425D695A" w:rsidR="007D3C52" w:rsidRDefault="007D3C52" w:rsidP="002611C5">
            <w:r>
              <w:t>BOOTSTRAP</w:t>
            </w:r>
          </w:p>
          <w:p w14:paraId="03A5B26C" w14:textId="58DF6477" w:rsidR="002611C5" w:rsidRDefault="002611C5" w:rsidP="002611C5">
            <w:r>
              <w:t>MS WORD</w:t>
            </w:r>
          </w:p>
          <w:p w14:paraId="5781CC01" w14:textId="6AD3C815" w:rsidR="002611C5" w:rsidRDefault="002611C5" w:rsidP="002611C5">
            <w:r>
              <w:t xml:space="preserve">PYCHARM </w:t>
            </w:r>
          </w:p>
          <w:p w14:paraId="5E8CD128" w14:textId="2C73501A" w:rsidR="002B263C" w:rsidRPr="002611C5" w:rsidRDefault="002B263C" w:rsidP="002611C5">
            <w:r>
              <w:t>VISUAL STUDIO CODE</w:t>
            </w:r>
          </w:p>
          <w:p w14:paraId="11C0352E" w14:textId="0B865D25" w:rsidR="00D84359" w:rsidRPr="00173B36" w:rsidRDefault="00D84359" w:rsidP="00D84359"/>
        </w:tc>
        <w:tc>
          <w:tcPr>
            <w:tcW w:w="6899" w:type="dxa"/>
            <w:shd w:val="clear" w:color="auto" w:fill="auto"/>
          </w:tcPr>
          <w:p w14:paraId="33C6EAA7" w14:textId="0F5DC69B" w:rsidR="00824394" w:rsidRDefault="005E6F70" w:rsidP="0082439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SUMMARY</w:t>
            </w:r>
          </w:p>
          <w:p w14:paraId="52319FD2" w14:textId="45586670" w:rsidR="005E6F70" w:rsidRPr="005E6F70" w:rsidRDefault="005E6F70" w:rsidP="005A2263">
            <w:pPr>
              <w:rPr>
                <w:szCs w:val="20"/>
              </w:rPr>
            </w:pPr>
            <w:r>
              <w:rPr>
                <w:szCs w:val="20"/>
              </w:rPr>
              <w:t>Hardworking and Passionate Job Seeker with Strong Organizational Skills Eager to Secure Entry-Level Computer Engineer Position. Ready to Help Team achieve Company Goals. Organized and Dependable Candidate Successful at Managing Multiple Priorities with a Positive Willingness to take on added Responsibilities to Meet Team Goals.</w:t>
            </w:r>
          </w:p>
          <w:p w14:paraId="7124C68E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FB67EA" wp14:editId="42CE5DDD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4C3F63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AE6999B" w14:textId="77777777" w:rsidR="005E6F70" w:rsidRPr="00276ADF" w:rsidRDefault="00000000" w:rsidP="005E6F70">
            <w:pPr>
              <w:pStyle w:val="Heading2"/>
            </w:pPr>
            <w:sdt>
              <w:sdtPr>
                <w:id w:val="989679475"/>
                <w:placeholder>
                  <w:docPart w:val="1495F7C4A7C44531A6336333F2768F63"/>
                </w:placeholder>
                <w:temporary/>
                <w:showingPlcHdr/>
                <w15:appearance w15:val="hidden"/>
              </w:sdtPr>
              <w:sdtContent>
                <w:r w:rsidR="005E6F70" w:rsidRPr="00353B04">
                  <w:t>Education</w:t>
                </w:r>
              </w:sdtContent>
            </w:sdt>
          </w:p>
          <w:p w14:paraId="2AE23723" w14:textId="4E0F6AA1" w:rsidR="0007266C" w:rsidRPr="00D5144F" w:rsidRDefault="005E6F70" w:rsidP="00D84359">
            <w:pPr>
              <w:rPr>
                <w:szCs w:val="20"/>
              </w:rPr>
            </w:pPr>
            <w:r w:rsidRPr="007C5845">
              <w:rPr>
                <w:rFonts w:asciiTheme="majorHAnsi" w:hAnsiTheme="majorHAnsi"/>
                <w:sz w:val="24"/>
                <w:szCs w:val="24"/>
              </w:rPr>
              <w:t xml:space="preserve">High School: </w:t>
            </w:r>
            <w:r w:rsidR="00D5144F">
              <w:rPr>
                <w:szCs w:val="20"/>
              </w:rPr>
              <w:t>2015/03 To 2018/05</w:t>
            </w:r>
          </w:p>
          <w:p w14:paraId="1F4E5965" w14:textId="77777777" w:rsidR="00D5144F" w:rsidRPr="007C5845" w:rsidRDefault="00D5144F" w:rsidP="00D5144F">
            <w:pPr>
              <w:rPr>
                <w:rFonts w:asciiTheme="majorHAnsi" w:hAnsiTheme="majorHAnsi"/>
                <w:sz w:val="24"/>
                <w:szCs w:val="24"/>
              </w:rPr>
            </w:pPr>
            <w:r w:rsidRPr="00D5144F">
              <w:rPr>
                <w:szCs w:val="20"/>
              </w:rPr>
              <w:t>THSSLC, Refrigeration &amp; Airconditioning, Electrical Engineering</w:t>
            </w:r>
          </w:p>
          <w:p w14:paraId="5C212130" w14:textId="4D852BFF" w:rsidR="005E6F70" w:rsidRDefault="005E6F70" w:rsidP="00D84359">
            <w:pPr>
              <w:rPr>
                <w:szCs w:val="20"/>
              </w:rPr>
            </w:pPr>
            <w:r>
              <w:rPr>
                <w:szCs w:val="20"/>
              </w:rPr>
              <w:t>GOVT Technical High School Thottada Kannur</w:t>
            </w:r>
          </w:p>
          <w:p w14:paraId="64D01D32" w14:textId="77777777" w:rsidR="007C5845" w:rsidRDefault="007C5845" w:rsidP="00D84359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CCA5696" w14:textId="696A0068" w:rsidR="007C5845" w:rsidRPr="00D5144F" w:rsidRDefault="007C5845" w:rsidP="00D84359">
            <w:pPr>
              <w:rPr>
                <w:szCs w:val="20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Diploma:</w:t>
            </w:r>
            <w:r w:rsidRPr="00D5144F">
              <w:rPr>
                <w:szCs w:val="20"/>
              </w:rPr>
              <w:t xml:space="preserve"> </w:t>
            </w:r>
            <w:r w:rsidR="00D5144F">
              <w:rPr>
                <w:szCs w:val="20"/>
              </w:rPr>
              <w:t>2020/03 To 2023/06</w:t>
            </w:r>
          </w:p>
          <w:p w14:paraId="6B50FF43" w14:textId="5726BEC5" w:rsidR="007C5845" w:rsidRDefault="00D5144F" w:rsidP="00D84359">
            <w:pPr>
              <w:rPr>
                <w:szCs w:val="20"/>
              </w:rPr>
            </w:pPr>
            <w:r w:rsidRPr="00D5144F">
              <w:rPr>
                <w:szCs w:val="20"/>
              </w:rPr>
              <w:t xml:space="preserve">Diploma of Computer Hardware </w:t>
            </w:r>
            <w:r w:rsidRPr="00D5144F">
              <w:rPr>
                <w:szCs w:val="20"/>
              </w:rPr>
              <w:t>Engineering</w:t>
            </w:r>
            <w:r>
              <w:rPr>
                <w:szCs w:val="20"/>
              </w:rPr>
              <w:t>, EK</w:t>
            </w:r>
            <w:r w:rsidR="007C5845">
              <w:rPr>
                <w:szCs w:val="20"/>
              </w:rPr>
              <w:t xml:space="preserve"> Nayanar Memorial Model Polytechnic College Kallyassery Kannur</w:t>
            </w:r>
          </w:p>
          <w:p w14:paraId="4EFD1A43" w14:textId="77777777" w:rsidR="007C5845" w:rsidRDefault="007C5845" w:rsidP="00D84359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0136312" w14:textId="622F95C3" w:rsidR="007C5845" w:rsidRPr="00D5144F" w:rsidRDefault="007C5845" w:rsidP="00D84359">
            <w:pPr>
              <w:rPr>
                <w:szCs w:val="20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Professional Course: </w:t>
            </w:r>
            <w:r w:rsidR="00D5144F">
              <w:rPr>
                <w:szCs w:val="20"/>
              </w:rPr>
              <w:t xml:space="preserve">2023/10 To 2024/01 </w:t>
            </w:r>
          </w:p>
          <w:p w14:paraId="14D6C36D" w14:textId="1B763D04" w:rsidR="007C5845" w:rsidRDefault="00D5144F" w:rsidP="007C5845">
            <w:pPr>
              <w:rPr>
                <w:szCs w:val="20"/>
              </w:rPr>
            </w:pPr>
            <w:r w:rsidRPr="00D5144F">
              <w:rPr>
                <w:szCs w:val="20"/>
              </w:rPr>
              <w:t>Avodha Edutech</w:t>
            </w:r>
            <w:r>
              <w:rPr>
                <w:szCs w:val="20"/>
              </w:rPr>
              <w:t xml:space="preserve"> </w:t>
            </w:r>
            <w:r w:rsidR="007C5845">
              <w:rPr>
                <w:szCs w:val="20"/>
              </w:rPr>
              <w:t>Certified in Python</w:t>
            </w:r>
            <w:r w:rsidR="00F11F95">
              <w:rPr>
                <w:szCs w:val="20"/>
              </w:rPr>
              <w:t>,</w:t>
            </w:r>
            <w:r w:rsidR="007C5845">
              <w:rPr>
                <w:szCs w:val="20"/>
              </w:rPr>
              <w:t xml:space="preserve"> Django </w:t>
            </w:r>
          </w:p>
          <w:p w14:paraId="699B6388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1F3C9AC" wp14:editId="008C6B8F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7BD36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7E81397" w14:textId="1D93784B" w:rsidR="002B263C" w:rsidRDefault="00952D39" w:rsidP="002B26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SKILLS</w:t>
            </w:r>
          </w:p>
          <w:p w14:paraId="466989C0" w14:textId="77777777" w:rsidR="00714C91" w:rsidRDefault="0037277E" w:rsidP="0007266C">
            <w:pPr>
              <w:rPr>
                <w:szCs w:val="20"/>
              </w:rPr>
            </w:pPr>
            <w:r>
              <w:rPr>
                <w:szCs w:val="20"/>
              </w:rPr>
              <w:t>Strong Dec</w:t>
            </w:r>
            <w:r w:rsidR="00714C91">
              <w:rPr>
                <w:szCs w:val="20"/>
              </w:rPr>
              <w:t>ision Maker</w:t>
            </w:r>
          </w:p>
          <w:p w14:paraId="731C1DBA" w14:textId="77777777" w:rsidR="00714C91" w:rsidRDefault="00714C91" w:rsidP="0007266C">
            <w:pPr>
              <w:rPr>
                <w:szCs w:val="20"/>
              </w:rPr>
            </w:pPr>
            <w:r>
              <w:rPr>
                <w:szCs w:val="20"/>
              </w:rPr>
              <w:t>Complex Problem Solver</w:t>
            </w:r>
          </w:p>
          <w:p w14:paraId="0689BFE2" w14:textId="1B6B2AC9" w:rsidR="00714C91" w:rsidRDefault="00714C91" w:rsidP="0007266C">
            <w:pPr>
              <w:rPr>
                <w:szCs w:val="20"/>
              </w:rPr>
            </w:pPr>
            <w:r>
              <w:rPr>
                <w:szCs w:val="20"/>
              </w:rPr>
              <w:t>Self-Motivator</w:t>
            </w:r>
          </w:p>
          <w:p w14:paraId="0946564A" w14:textId="157DFA07" w:rsidR="0007266C" w:rsidRDefault="00714C91" w:rsidP="0007266C">
            <w:r>
              <w:rPr>
                <w:szCs w:val="20"/>
              </w:rPr>
              <w:t>Good Communication</w:t>
            </w:r>
            <w:r w:rsidR="0037277E">
              <w:rPr>
                <w:szCs w:val="20"/>
              </w:rPr>
              <w:t xml:space="preserve"> </w:t>
            </w:r>
            <w:r w:rsidR="002B263C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B662445" wp14:editId="688A29DB">
                      <wp:extent cx="3684905" cy="0"/>
                      <wp:effectExtent l="0" t="0" r="0" b="0"/>
                      <wp:docPr id="1064877796" name="Straight Connector 106487779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8F89D8" id="Straight Connector 106487779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88F075D" w14:textId="57E945BA" w:rsidR="00D5144F" w:rsidRDefault="00D5144F" w:rsidP="0007266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Projects</w:t>
            </w:r>
          </w:p>
          <w:p w14:paraId="358FD227" w14:textId="3E4F211B" w:rsidR="00D5144F" w:rsidRDefault="00D5144F" w:rsidP="0007266C">
            <w:pPr>
              <w:rPr>
                <w:szCs w:val="20"/>
              </w:rPr>
            </w:pPr>
            <w:r w:rsidRPr="00D5144F">
              <w:rPr>
                <w:szCs w:val="20"/>
              </w:rPr>
              <w:t>hospital-</w:t>
            </w:r>
            <w:r w:rsidRPr="00D5144F">
              <w:rPr>
                <w:szCs w:val="20"/>
              </w:rPr>
              <w:t>management</w:t>
            </w:r>
            <w:r>
              <w:rPr>
                <w:szCs w:val="20"/>
              </w:rPr>
              <w:t>, Tourist Webpage, Restaurant Management</w:t>
            </w:r>
          </w:p>
          <w:p w14:paraId="6A0F5D1A" w14:textId="77777777" w:rsidR="00D5144F" w:rsidRPr="00D5144F" w:rsidRDefault="00D5144F" w:rsidP="0007266C">
            <w:pPr>
              <w:rPr>
                <w:szCs w:val="20"/>
              </w:rPr>
            </w:pPr>
          </w:p>
          <w:p w14:paraId="5B73FEEC" w14:textId="0EDD3D8D" w:rsidR="00D5144F" w:rsidRDefault="00D5144F" w:rsidP="0007266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A1257EB" wp14:editId="4CC384A6">
                      <wp:extent cx="3684905" cy="0"/>
                      <wp:effectExtent l="0" t="0" r="0" b="0"/>
                      <wp:docPr id="497577710" name="Straight Connector 497577710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8A2DE6" id="Straight Connector 497577710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3133D5" w14:textId="5473042C" w:rsidR="007C5845" w:rsidRDefault="007C5845" w:rsidP="0007266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Declaration</w:t>
            </w:r>
          </w:p>
          <w:p w14:paraId="5563E487" w14:textId="74D5B098" w:rsidR="007C5845" w:rsidRDefault="007C5845" w:rsidP="0007266C">
            <w:pPr>
              <w:rPr>
                <w:szCs w:val="20"/>
              </w:rPr>
            </w:pPr>
            <w:r w:rsidRPr="007C5845">
              <w:rPr>
                <w:szCs w:val="20"/>
              </w:rPr>
              <w:t xml:space="preserve">I Hereby Declare that all the </w:t>
            </w:r>
            <w:r w:rsidR="00B20896" w:rsidRPr="007C5845">
              <w:rPr>
                <w:szCs w:val="20"/>
              </w:rPr>
              <w:t>information</w:t>
            </w:r>
            <w:r w:rsidRPr="007C5845">
              <w:rPr>
                <w:szCs w:val="20"/>
              </w:rPr>
              <w:t xml:space="preserve"> furnished above are true and correct the best my knowledge and belief </w:t>
            </w:r>
            <w:r w:rsidR="00714C91" w:rsidRPr="007C5845">
              <w:rPr>
                <w:szCs w:val="20"/>
              </w:rPr>
              <w:t>Thank you.</w:t>
            </w:r>
          </w:p>
          <w:p w14:paraId="6EF38F68" w14:textId="77777777" w:rsidR="007C5845" w:rsidRPr="007C5845" w:rsidRDefault="007C5845" w:rsidP="0007266C">
            <w:pPr>
              <w:rPr>
                <w:szCs w:val="20"/>
              </w:rPr>
            </w:pPr>
          </w:p>
          <w:p w14:paraId="5B5878BF" w14:textId="409B42DF" w:rsidR="0007266C" w:rsidRPr="00173B36" w:rsidRDefault="007C5845" w:rsidP="007C5845">
            <w:pPr>
              <w:jc w:val="right"/>
            </w:pPr>
            <w:r>
              <w:rPr>
                <w:rFonts w:asciiTheme="majorHAnsi" w:hAnsiTheme="majorHAnsi"/>
                <w:sz w:val="28"/>
                <w:szCs w:val="28"/>
              </w:rPr>
              <w:t>Shine Diclan</w:t>
            </w:r>
            <w:r w:rsidR="0007266C">
              <w:t xml:space="preserve"> </w:t>
            </w:r>
          </w:p>
        </w:tc>
      </w:tr>
    </w:tbl>
    <w:p w14:paraId="346F559F" w14:textId="77777777" w:rsidR="00535F87" w:rsidRPr="00173B36" w:rsidRDefault="00535F87" w:rsidP="00355D85"/>
    <w:sectPr w:rsidR="00535F87" w:rsidRPr="00173B36" w:rsidSect="00513D97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7A92" w14:textId="77777777" w:rsidR="00513D97" w:rsidRDefault="00513D97" w:rsidP="00BA3E51">
      <w:r>
        <w:separator/>
      </w:r>
    </w:p>
  </w:endnote>
  <w:endnote w:type="continuationSeparator" w:id="0">
    <w:p w14:paraId="4A24D8F0" w14:textId="77777777" w:rsidR="00513D97" w:rsidRDefault="00513D97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4B34" w14:textId="77777777" w:rsidR="00513D97" w:rsidRDefault="00513D97" w:rsidP="00BA3E51">
      <w:r>
        <w:separator/>
      </w:r>
    </w:p>
  </w:footnote>
  <w:footnote w:type="continuationSeparator" w:id="0">
    <w:p w14:paraId="1AF2A6FB" w14:textId="77777777" w:rsidR="00513D97" w:rsidRDefault="00513D97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F30"/>
    <w:multiLevelType w:val="hybridMultilevel"/>
    <w:tmpl w:val="40E2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7D18AF"/>
    <w:multiLevelType w:val="hybridMultilevel"/>
    <w:tmpl w:val="456A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3"/>
  </w:num>
  <w:num w:numId="2" w16cid:durableId="422383763">
    <w:abstractNumId w:val="2"/>
  </w:num>
  <w:num w:numId="3" w16cid:durableId="1578707815">
    <w:abstractNumId w:val="5"/>
  </w:num>
  <w:num w:numId="4" w16cid:durableId="1100491354">
    <w:abstractNumId w:val="1"/>
  </w:num>
  <w:num w:numId="5" w16cid:durableId="1488015274">
    <w:abstractNumId w:val="4"/>
  </w:num>
  <w:num w:numId="6" w16cid:durableId="170768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0"/>
    <w:rsid w:val="00021DEC"/>
    <w:rsid w:val="00041F8A"/>
    <w:rsid w:val="00045F2E"/>
    <w:rsid w:val="00055BBC"/>
    <w:rsid w:val="0007266C"/>
    <w:rsid w:val="00073BF3"/>
    <w:rsid w:val="00077FEB"/>
    <w:rsid w:val="00081043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9516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1C5"/>
    <w:rsid w:val="00261E7B"/>
    <w:rsid w:val="00262B06"/>
    <w:rsid w:val="00276ADF"/>
    <w:rsid w:val="00293BB8"/>
    <w:rsid w:val="002954B8"/>
    <w:rsid w:val="002A4A92"/>
    <w:rsid w:val="002A6A5C"/>
    <w:rsid w:val="002B0852"/>
    <w:rsid w:val="002B263C"/>
    <w:rsid w:val="002C0662"/>
    <w:rsid w:val="002C1E5E"/>
    <w:rsid w:val="002C1E70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277E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3D97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1BE0"/>
    <w:rsid w:val="00577416"/>
    <w:rsid w:val="00592DF4"/>
    <w:rsid w:val="00594E94"/>
    <w:rsid w:val="005A2263"/>
    <w:rsid w:val="005A3E0B"/>
    <w:rsid w:val="005B3227"/>
    <w:rsid w:val="005C1E7C"/>
    <w:rsid w:val="005E6F70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714C91"/>
    <w:rsid w:val="00716542"/>
    <w:rsid w:val="00716FB1"/>
    <w:rsid w:val="007337AD"/>
    <w:rsid w:val="0073402D"/>
    <w:rsid w:val="00755988"/>
    <w:rsid w:val="00780ADA"/>
    <w:rsid w:val="00792D43"/>
    <w:rsid w:val="007B30FE"/>
    <w:rsid w:val="007B7A61"/>
    <w:rsid w:val="007C5845"/>
    <w:rsid w:val="007D0192"/>
    <w:rsid w:val="007D3C52"/>
    <w:rsid w:val="007E1FA8"/>
    <w:rsid w:val="007E6083"/>
    <w:rsid w:val="00812951"/>
    <w:rsid w:val="00813797"/>
    <w:rsid w:val="00820B7B"/>
    <w:rsid w:val="00824394"/>
    <w:rsid w:val="00832245"/>
    <w:rsid w:val="00842221"/>
    <w:rsid w:val="00853BEC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52D39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20896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5144F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11F95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186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2C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inedeclan1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%20decla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26834BDAC4C9A94D17946E1D22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4C740-9F43-458F-A3E8-24470EF274E8}"/>
      </w:docPartPr>
      <w:docPartBody>
        <w:p w:rsidR="008C6CD3" w:rsidRDefault="00000000">
          <w:pPr>
            <w:pStyle w:val="90926834BDAC4C9A94D17946E1D222CE"/>
          </w:pPr>
          <w:r w:rsidRPr="00E32D04">
            <w:t>CONTACT</w:t>
          </w:r>
        </w:p>
      </w:docPartBody>
    </w:docPart>
    <w:docPart>
      <w:docPartPr>
        <w:name w:val="10C9CD98D8EF464FAB2A5A7ECEB54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C30E-5FE3-49AB-A7BB-613B49D2DE24}"/>
      </w:docPartPr>
      <w:docPartBody>
        <w:p w:rsidR="008C6CD3" w:rsidRDefault="00463858" w:rsidP="00463858">
          <w:pPr>
            <w:pStyle w:val="10C9CD98D8EF464FAB2A5A7ECEB54191"/>
          </w:pPr>
          <w:r w:rsidRPr="004A4C22">
            <w:t>Communication</w:t>
          </w:r>
        </w:p>
      </w:docPartBody>
    </w:docPart>
    <w:docPart>
      <w:docPartPr>
        <w:name w:val="1495F7C4A7C44531A6336333F276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1447B-F826-4988-8350-B6C3EA3DFB9F}"/>
      </w:docPartPr>
      <w:docPartBody>
        <w:p w:rsidR="008C6CD3" w:rsidRDefault="00463858" w:rsidP="00463858">
          <w:pPr>
            <w:pStyle w:val="1495F7C4A7C44531A6336333F2768F63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58"/>
    <w:rsid w:val="000D14A7"/>
    <w:rsid w:val="0043144F"/>
    <w:rsid w:val="00463858"/>
    <w:rsid w:val="00682B99"/>
    <w:rsid w:val="008C6CD3"/>
    <w:rsid w:val="00E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6834BDAC4C9A94D17946E1D222CE">
    <w:name w:val="90926834BDAC4C9A94D17946E1D222CE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10C9CD98D8EF464FAB2A5A7ECEB54191">
    <w:name w:val="10C9CD98D8EF464FAB2A5A7ECEB54191"/>
    <w:rsid w:val="00463858"/>
  </w:style>
  <w:style w:type="paragraph" w:customStyle="1" w:styleId="1495F7C4A7C44531A6336333F2768F63">
    <w:name w:val="1495F7C4A7C44531A6336333F2768F63"/>
    <w:rsid w:val="00463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7DBFD4-E324-4CB1-A34C-A381C409B91C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2024-01-29T06:04:00Z</dcterms:created>
  <dcterms:modified xsi:type="dcterms:W3CDTF">2024-02-03T07:35:00Z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